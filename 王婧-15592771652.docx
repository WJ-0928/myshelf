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6985</wp:posOffset>
                </wp:positionH>
                <wp:positionV relativeFrom="paragraph">
                  <wp:posOffset>-933450</wp:posOffset>
                </wp:positionV>
                <wp:extent cx="7606030" cy="10514965"/>
                <wp:effectExtent l="0" t="0" r="13970" b="0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6030" cy="10514966"/>
                          <a:chOff x="57150" y="-34"/>
                          <a:chExt cx="7606030" cy="10572376"/>
                        </a:xfrm>
                      </wpg:grpSpPr>
                      <wps:wsp>
                        <wps:cNvPr id="2" name="梯形 2"/>
                        <wps:cNvSpPr/>
                        <wps:spPr>
                          <a:xfrm>
                            <a:off x="57150" y="-34"/>
                            <a:ext cx="7559675" cy="2447948"/>
                          </a:xfrm>
                          <a:prstGeom prst="trapezoid">
                            <a:avLst>
                              <a:gd name="adj" fmla="val 0"/>
                            </a:avLst>
                          </a:prstGeom>
                          <a:solidFill>
                            <a:srgbClr val="425268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矩形 4"/>
                        <wps:cNvSpPr/>
                        <wps:spPr>
                          <a:xfrm>
                            <a:off x="4372840" y="363257"/>
                            <a:ext cx="2952750" cy="173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Impact" w:hAnsi="Impact" w:eastAsia="方正兰亭粗黑简体" w:cstheme="minorBidi"/>
                                  <w:color w:val="252E3B"/>
                                  <w:kern w:val="24"/>
                                  <w:sz w:val="80"/>
                                  <w:szCs w:val="80"/>
                                </w:rPr>
                                <w:t xml:space="preserve">PERSONAL </w:t>
                              </w:r>
                            </w:p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Impact" w:hAnsi="Impact" w:eastAsia="方正兰亭粗黑简体" w:cstheme="minorBidi"/>
                                  <w:color w:val="252E3B"/>
                                  <w:kern w:val="24"/>
                                  <w:sz w:val="132"/>
                                  <w:szCs w:val="132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" name="梯形 5"/>
                        <wps:cNvSpPr/>
                        <wps:spPr>
                          <a:xfrm flipV="1">
                            <a:off x="2758485" y="1236"/>
                            <a:ext cx="2050236" cy="240169"/>
                          </a:xfrm>
                          <a:prstGeom prst="trapezoid">
                            <a:avLst>
                              <a:gd name="adj" fmla="val 37451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6" name="图片 6" descr="C:\Users\Administrator\Pictures\QQ图片20191211101342.jpgQQ图片20191211101342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832475" y="452639"/>
                            <a:ext cx="1188085" cy="1666399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g:grpSp>
                        <wpg:cNvPr id="7" name="组合 7"/>
                        <wpg:cNvGrpSpPr/>
                        <wpg:grpSpPr>
                          <a:xfrm>
                            <a:off x="409457" y="464831"/>
                            <a:ext cx="5767705" cy="1864324"/>
                            <a:chOff x="409457" y="464831"/>
                            <a:chExt cx="5767705" cy="1864324"/>
                          </a:xfrm>
                        </wpg:grpSpPr>
                        <wps:wsp>
                          <wps:cNvPr id="50" name="文本框 42"/>
                          <wps:cNvSpPr txBox="1"/>
                          <wps:spPr>
                            <a:xfrm>
                              <a:off x="409457" y="1411039"/>
                              <a:ext cx="5767705" cy="9181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学校：西安财经大学       专业：软件工程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5B9BD5" w:themeColor="accen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电话：155-9277-1652    邮箱：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i w:val="0"/>
                                    <w:caps w:val="0"/>
                                    <w:color w:val="FFFFFF" w:themeColor="background1"/>
                                    <w:spacing w:val="0"/>
                                    <w:sz w:val="28"/>
                                    <w:szCs w:val="28"/>
                                    <w:shd w:val="clear" w:fill="FFFFFF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wangjing_anmo@163.com</w:t>
                                </w:r>
                              </w:p>
                              <w:p>
                                <w:pPr>
                                  <w:rPr>
                                    <w:rFonts w:hint="default" w:ascii="微软雅黑" w:hAnsi="微软雅黑" w:eastAsia="微软雅黑" w:cs="微软雅黑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 w:line="360" w:lineRule="auto"/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1" name="矩形 51"/>
                          <wps:cNvSpPr/>
                          <wps:spPr>
                            <a:xfrm>
                              <a:off x="465337" y="464831"/>
                              <a:ext cx="3353435" cy="9136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eastAsia="方正兰亭粗黑简体" w:cs="Times New Roman"/>
                                    <w:color w:val="FFFFFF"/>
                                    <w:spacing w:val="60"/>
                                    <w:sz w:val="56"/>
                                    <w:szCs w:val="5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方正兰亭粗黑简体" w:cs="Times New Roman"/>
                                    <w:color w:val="FFFFFF"/>
                                    <w:spacing w:val="60"/>
                                    <w:sz w:val="56"/>
                                    <w:szCs w:val="56"/>
                                    <w:lang w:val="en-US" w:eastAsia="zh-CN"/>
                                  </w:rPr>
                                  <w:t>王婧</w:t>
                                </w:r>
                              </w:p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sz w:val="30"/>
                                    <w:szCs w:val="3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/>
                                    <w:sz w:val="30"/>
                                    <w:szCs w:val="30"/>
                                  </w:rPr>
                                  <w:t>求职意向：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/>
                                    <w:sz w:val="30"/>
                                    <w:szCs w:val="30"/>
                                    <w:lang w:val="en-US" w:eastAsia="zh-CN"/>
                                  </w:rPr>
                                  <w:t>C++软件工程师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8" name="梯形 8"/>
                        <wps:cNvSpPr/>
                        <wps:spPr>
                          <a:xfrm rot="10800000" flipV="1">
                            <a:off x="2758484" y="2238580"/>
                            <a:ext cx="2050236" cy="240169"/>
                          </a:xfrm>
                          <a:prstGeom prst="trapezoid">
                            <a:avLst>
                              <a:gd name="adj" fmla="val 37451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矩形 9"/>
                        <wps:cNvSpPr/>
                        <wps:spPr>
                          <a:xfrm>
                            <a:off x="676758" y="3112955"/>
                            <a:ext cx="6787515" cy="32004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3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hint="eastAsia" w:ascii="微软雅黑 Light" w:hAnsi="微软雅黑 Light" w:eastAsia="微软雅黑 Light" w:cs="微软雅黑 Ligh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553720" y="6573623"/>
                            <a:ext cx="7109460" cy="2133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40" w:lineRule="exact"/>
                                <w:jc w:val="left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lang w:val="en-US" w:eastAsia="zh-CN"/>
                                </w:rPr>
                                <w:t>项目名称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：制作动态图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40" w:lineRule="exact"/>
                                <w:jc w:val="left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lang w:val="en-US" w:eastAsia="zh-CN"/>
                                </w:rPr>
                                <w:t>开发环境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 xml:space="preserve">：Win32、Duilib库、FFmpeg 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40" w:lineRule="exact"/>
                                <w:ind w:left="1201" w:hanging="1201" w:hangingChars="500"/>
                                <w:jc w:val="left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lang w:val="en-US" w:eastAsia="zh-CN"/>
                                </w:rPr>
                                <w:t>项目简介：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本项目主要是动态图制作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用户可以选择视频和图片的方式来生成GIF图，项目采用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40" w:lineRule="exact"/>
                                <w:ind w:left="1197" w:leftChars="570" w:firstLine="0" w:firstLineChars="0"/>
                                <w:jc w:val="left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Duilib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开源库完成界面实现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生成动态图的操作主要是借助ffmpeg工具实现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具体如下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: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drawing>
                                  <wp:inline distT="0" distB="0" distL="114300" distR="114300">
                                    <wp:extent cx="114300" cy="104775"/>
                                    <wp:effectExtent l="0" t="0" r="0" b="9525"/>
                                    <wp:docPr id="72" name="图片 72" descr="QQ截图202003061426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2" name="图片 72" descr="QQ截图20200306142645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4300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图片生成：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选取照片、生成GIF图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drawing>
                                  <wp:inline distT="0" distB="0" distL="114300" distR="114300">
                                    <wp:extent cx="114300" cy="104775"/>
                                    <wp:effectExtent l="0" t="0" r="0" b="9525"/>
                                    <wp:docPr id="73" name="图片 73" descr="QQ截图202003061426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图片 73" descr="QQ截图20200306142645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4300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视频生成：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截取视频、提取字幕、编辑字幕、录入字幕、生成GIF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3560" y="2963730"/>
                            <a:ext cx="6920865" cy="306272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drawing>
                                  <wp:inline distT="0" distB="0" distL="114300" distR="114300">
                                    <wp:extent cx="114300" cy="104775"/>
                                    <wp:effectExtent l="0" t="0" r="0" b="9525"/>
                                    <wp:docPr id="64" name="图片 64" descr="QQ截图202003061426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4" name="图片 64" descr="QQ截图20200306142645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4300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熟悉C/C++语言的基本语法，了解面相对象编程思想，能在windows和linux下进行开发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drawing>
                                  <wp:inline distT="0" distB="0" distL="114300" distR="114300">
                                    <wp:extent cx="114300" cy="104775"/>
                                    <wp:effectExtent l="0" t="0" r="0" b="9525"/>
                                    <wp:docPr id="65" name="图片 65" descr="QQ截图202003061426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5" name="图片 65" descr="QQ截图20200306142645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4300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熟悉继承和多态，掌握不同继承方式下对象模型，研究过多态的实现原理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drawing>
                                  <wp:inline distT="0" distB="0" distL="114300" distR="114300">
                                    <wp:extent cx="114300" cy="104775"/>
                                    <wp:effectExtent l="0" t="0" r="0" b="9525"/>
                                    <wp:docPr id="66" name="图片 66" descr="QQ截图202003061426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6" name="图片 66" descr="QQ截图20200306142645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4300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了解C/C++中动态内存管理机制，掌握各智能指针之间的区别以及实现原理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drawing>
                                  <wp:inline distT="0" distB="0" distL="114300" distR="114300">
                                    <wp:extent cx="114300" cy="104775"/>
                                    <wp:effectExtent l="0" t="0" r="0" b="9525"/>
                                    <wp:docPr id="67" name="图片 67" descr="QQ截图202003061426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7" name="图片 67" descr="QQ截图20200306142645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4300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熟悉STL六大组件，能够应用vector、list、map和set等常见容器，了解其实现原理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drawing>
                                  <wp:inline distT="0" distB="0" distL="114300" distR="114300">
                                    <wp:extent cx="114300" cy="104775"/>
                                    <wp:effectExtent l="0" t="0" r="0" b="9525"/>
                                    <wp:docPr id="68" name="图片 68" descr="QQ截图202003061426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8" name="图片 68" descr="QQ截图20200306142645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4300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熟悉顺序表、链表、栈和队列、二叉树、堆等基本数据结构，熟悉常见的排序算法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drawing>
                                  <wp:inline distT="0" distB="0" distL="114300" distR="114300">
                                    <wp:extent cx="114300" cy="104775"/>
                                    <wp:effectExtent l="0" t="0" r="0" b="9525"/>
                                    <wp:docPr id="69" name="图片 69" descr="QQ截图202003061426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9" name="图片 69" descr="QQ截图20200306142645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4300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熟悉二叉搜索树、AVL树、红黑树等搜索树结构，熟悉哈希以及哈希冲突的解决方式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drawing>
                                  <wp:inline distT="0" distB="0" distL="114300" distR="114300">
                                    <wp:extent cx="114300" cy="104775"/>
                                    <wp:effectExtent l="0" t="0" r="0" b="9525"/>
                                    <wp:docPr id="59" name="图片 59" descr="QQ截图202003061426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9" name="图片 59" descr="QQ截图20200306142645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4300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熟悉Linux下常见指令，熟练使用vim、gcc、gdb等工具，在linux下进行过开发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drawing>
                                  <wp:inline distT="0" distB="0" distL="114300" distR="114300">
                                    <wp:extent cx="114300" cy="104775"/>
                                    <wp:effectExtent l="0" t="0" r="0" b="9525"/>
                                    <wp:docPr id="63" name="图片 63" descr="QQ截图202003061426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3" name="图片 63" descr="QQ截图20200306142645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4300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熟悉进程间通信的方式及底层原理，熟悉进程的状态切换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20" w:lineRule="exact"/>
                                <w:ind w:leftChars="0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drawing>
                                  <wp:inline distT="0" distB="0" distL="114300" distR="114300">
                                    <wp:extent cx="114300" cy="104775"/>
                                    <wp:effectExtent l="0" t="0" r="0" b="9525"/>
                                    <wp:docPr id="62" name="图片 62" descr="QQ截图202003061426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2" name="图片 62" descr="QQ截图20200306142645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4300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熟悉线程的独有和共享及同步与互斥，熟悉多线程的安全问题，了解进程与线程的区别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20" w:lineRule="exact"/>
                                <w:ind w:leftChars="0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drawing>
                                  <wp:inline distT="0" distB="0" distL="114300" distR="114300">
                                    <wp:extent cx="114300" cy="104775"/>
                                    <wp:effectExtent l="0" t="0" r="0" b="9525"/>
                                    <wp:docPr id="70" name="图片 70" descr="QQ截图202003061426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0" name="图片 70" descr="QQ截图20200306142645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4300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了解OSI七层模型及TCP/IP五层模型中的各层功能、典型协议及典型设备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20" w:lineRule="exact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drawing>
                                  <wp:inline distT="0" distB="0" distL="114300" distR="114300">
                                    <wp:extent cx="114300" cy="104775"/>
                                    <wp:effectExtent l="0" t="0" r="0" b="9525"/>
                                    <wp:docPr id="71" name="图片 71" descr="QQ截图202003061426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1" name="图片 71" descr="QQ截图20200306142645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4300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基本了解SQL语言，MYSQL的设计和构建过程及相关维护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00" w:lineRule="exact"/>
                                <w:jc w:val="left"/>
                                <w:textAlignment w:val="baseline"/>
                                <w:rPr>
                                  <w:rFonts w:hint="eastAsia" w:ascii="微软雅黑 Light" w:hAnsi="微软雅黑 Light" w:eastAsia="微软雅黑 Light" w:cs="微软雅黑 Ligh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591185" y="8803788"/>
                            <a:ext cx="6585585" cy="1768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380" w:lineRule="exact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drawing>
                                  <wp:inline distT="0" distB="0" distL="114300" distR="114300">
                                    <wp:extent cx="114300" cy="104775"/>
                                    <wp:effectExtent l="0" t="0" r="0" b="9525"/>
                                    <wp:docPr id="74" name="图片 74" descr="QQ截图202003061426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4" name="图片 74" descr="QQ截图20200306142645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4300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性格开朗、注重事实、讲究时效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380" w:lineRule="exact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drawing>
                                  <wp:inline distT="0" distB="0" distL="114300" distR="114300">
                                    <wp:extent cx="114300" cy="104775"/>
                                    <wp:effectExtent l="0" t="0" r="0" b="9525"/>
                                    <wp:docPr id="75" name="图片 75" descr="QQ截图202003061426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5" name="图片 75" descr="QQ截图20200306142645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4300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认真负责、独立分析、工作细致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380" w:lineRule="exact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drawing>
                                  <wp:inline distT="0" distB="0" distL="114300" distR="114300">
                                    <wp:extent cx="114300" cy="104775"/>
                                    <wp:effectExtent l="0" t="0" r="0" b="9525"/>
                                    <wp:docPr id="76" name="图片 76" descr="QQ截图202003061426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6" name="图片 76" descr="QQ截图20200306142645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4300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踏实肯干、谦虚好学、乐于助人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380" w:lineRule="exact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40" w:lineRule="exact"/>
                                <w:textAlignment w:val="baseline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博客：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instrText xml:space="preserve"> HYPERLINK "https://me.csdn.net/An_Mo"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Style w:val="9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https://me.csdn.net/An_Mo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                                 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440" w:lineRule="exact"/>
                                <w:textAlignment w:val="baseline"/>
                                <w:rPr>
                                  <w:rFonts w:hint="eastAsia" w:ascii="仿宋" w:hAnsi="仿宋" w:eastAsia="微软雅黑" w:cs="仿宋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GitHub：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instrText xml:space="preserve"> HYPERLINK "https://github.com/WJ-0928"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Style w:val="9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https://github.com/WJ-0928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3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  <w:rPr>
                                  <w:rFonts w:hint="eastAsia" w:ascii="仿宋" w:hAnsi="仿宋" w:eastAsia="仿宋" w:cs="仿宋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" name="直接连接符 13"/>
                        <wps:cNvCnPr/>
                        <wps:spPr>
                          <a:xfrm flipV="1">
                            <a:off x="586105" y="6575538"/>
                            <a:ext cx="6640195" cy="5108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576580" y="3021325"/>
                            <a:ext cx="0" cy="729431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组合 18"/>
                        <wpg:cNvGrpSpPr/>
                        <wpg:grpSpPr>
                          <a:xfrm>
                            <a:off x="438150" y="6334198"/>
                            <a:ext cx="1478280" cy="327533"/>
                            <a:chOff x="438148" y="6461211"/>
                            <a:chExt cx="1352348" cy="299631"/>
                          </a:xfrm>
                        </wpg:grpSpPr>
                        <wps:wsp>
                          <wps:cNvPr id="45" name="梯形 45"/>
                          <wps:cNvSpPr/>
                          <wps:spPr>
                            <a:xfrm>
                              <a:off x="1028348" y="6461211"/>
                              <a:ext cx="762148" cy="238303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42526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6" name="梯形 46"/>
                          <wps:cNvSpPr/>
                          <wps:spPr>
                            <a:xfrm>
                              <a:off x="992913" y="6461211"/>
                              <a:ext cx="762148" cy="238303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7" name="矩形 47"/>
                          <wps:cNvSpPr/>
                          <wps:spPr>
                            <a:xfrm>
                              <a:off x="438148" y="6461211"/>
                              <a:ext cx="879491" cy="238303"/>
                            </a:xfrm>
                            <a:prstGeom prst="rect">
                              <a:avLst/>
                            </a:prstGeom>
                            <a:solidFill>
                              <a:srgbClr val="42526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8" name="梯形 48"/>
                          <wps:cNvSpPr/>
                          <wps:spPr>
                            <a:xfrm>
                              <a:off x="949926" y="6461211"/>
                              <a:ext cx="762148" cy="238303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42526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" name="直角三角形 49"/>
                          <wps:cNvSpPr/>
                          <wps:spPr>
                            <a:xfrm flipH="1" flipV="1">
                              <a:off x="446862" y="6690169"/>
                              <a:ext cx="119667" cy="70673"/>
                            </a:xfrm>
                            <a:prstGeom prst="rtTriangl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0" name="组合 20"/>
                        <wpg:cNvGrpSpPr/>
                        <wpg:grpSpPr>
                          <a:xfrm>
                            <a:off x="438152" y="2776211"/>
                            <a:ext cx="1516138" cy="336671"/>
                            <a:chOff x="438151" y="2776211"/>
                            <a:chExt cx="1386980" cy="307990"/>
                          </a:xfrm>
                        </wpg:grpSpPr>
                        <wps:wsp>
                          <wps:cNvPr id="35" name="梯形 35"/>
                          <wps:cNvSpPr/>
                          <wps:spPr>
                            <a:xfrm>
                              <a:off x="1063131" y="2776211"/>
                              <a:ext cx="762000" cy="238448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42526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6" name="梯形 36"/>
                          <wps:cNvSpPr/>
                          <wps:spPr>
                            <a:xfrm>
                              <a:off x="992695" y="2776211"/>
                              <a:ext cx="762000" cy="238448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" name="矩形 37"/>
                          <wps:cNvSpPr/>
                          <wps:spPr>
                            <a:xfrm>
                              <a:off x="438151" y="2776211"/>
                              <a:ext cx="879633" cy="238448"/>
                            </a:xfrm>
                            <a:prstGeom prst="rect">
                              <a:avLst/>
                            </a:prstGeom>
                            <a:solidFill>
                              <a:srgbClr val="42526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" name="梯形 38"/>
                          <wps:cNvSpPr/>
                          <wps:spPr>
                            <a:xfrm>
                              <a:off x="932504" y="2776211"/>
                              <a:ext cx="762000" cy="238448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42526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" name="直角三角形 39"/>
                          <wps:cNvSpPr/>
                          <wps:spPr>
                            <a:xfrm flipH="1" flipV="1">
                              <a:off x="438151" y="3013553"/>
                              <a:ext cx="119816" cy="70648"/>
                            </a:xfrm>
                            <a:prstGeom prst="rtTriangl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447675" y="8578264"/>
                            <a:ext cx="1392556" cy="337187"/>
                            <a:chOff x="446863" y="8634250"/>
                            <a:chExt cx="1273926" cy="308462"/>
                          </a:xfrm>
                        </wpg:grpSpPr>
                        <wps:wsp>
                          <wps:cNvPr id="30" name="梯形 30"/>
                          <wps:cNvSpPr/>
                          <wps:spPr>
                            <a:xfrm>
                              <a:off x="958641" y="8634250"/>
                              <a:ext cx="762148" cy="238173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42526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1" name="梯形 31"/>
                          <wps:cNvSpPr/>
                          <wps:spPr>
                            <a:xfrm>
                              <a:off x="914492" y="8634250"/>
                              <a:ext cx="762148" cy="238173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2" name="矩形 32"/>
                          <wps:cNvSpPr/>
                          <wps:spPr>
                            <a:xfrm>
                              <a:off x="446863" y="8634250"/>
                              <a:ext cx="879491" cy="238173"/>
                            </a:xfrm>
                            <a:prstGeom prst="rect">
                              <a:avLst/>
                            </a:prstGeom>
                            <a:solidFill>
                              <a:srgbClr val="42526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3" name="梯形 33"/>
                          <wps:cNvSpPr/>
                          <wps:spPr>
                            <a:xfrm>
                              <a:off x="854078" y="8634250"/>
                              <a:ext cx="762148" cy="238173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42526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4" name="直角三角形 34"/>
                          <wps:cNvSpPr/>
                          <wps:spPr>
                            <a:xfrm flipH="1" flipV="1">
                              <a:off x="446863" y="8871841"/>
                              <a:ext cx="119666" cy="70871"/>
                            </a:xfrm>
                            <a:prstGeom prst="rtTriangl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2" name="矩形 22"/>
                        <wps:cNvSpPr/>
                        <wps:spPr>
                          <a:xfrm>
                            <a:off x="662940" y="8561753"/>
                            <a:ext cx="942975" cy="288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312" w:lineRule="exact"/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kern w:val="24"/>
                                  <w:sz w:val="24"/>
                                  <w:szCs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矩形 25"/>
                        <wps:cNvSpPr/>
                        <wps:spPr>
                          <a:xfrm>
                            <a:off x="672465" y="2769863"/>
                            <a:ext cx="1028700" cy="288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312" w:lineRule="exact"/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lang w:val="en-US"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61645" y="2820053"/>
                            <a:ext cx="220980" cy="1536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  <wps:wsp>
                        <wps:cNvPr id="28" name="KSO_Shape"/>
                        <wps:cNvSpPr/>
                        <wps:spPr bwMode="auto">
                          <a:xfrm flipV="1">
                            <a:off x="480060" y="6380805"/>
                            <a:ext cx="174625" cy="168555"/>
                          </a:xfrm>
                          <a:custGeom>
                            <a:avLst/>
                            <a:gdLst>
                              <a:gd name="T0" fmla="*/ 1524318 w 3543300"/>
                              <a:gd name="T1" fmla="*/ 1132523 h 3617913"/>
                              <a:gd name="T2" fmla="*/ 1313498 w 3543300"/>
                              <a:gd name="T3" fmla="*/ 1253173 h 3617913"/>
                              <a:gd name="T4" fmla="*/ 1155382 w 3543300"/>
                              <a:gd name="T5" fmla="*/ 1435418 h 3617913"/>
                              <a:gd name="T6" fmla="*/ 1066122 w 3543300"/>
                              <a:gd name="T7" fmla="*/ 1663327 h 3617913"/>
                              <a:gd name="T8" fmla="*/ 1059774 w 3543300"/>
                              <a:gd name="T9" fmla="*/ 1918696 h 3617913"/>
                              <a:gd name="T10" fmla="*/ 1138484 w 3543300"/>
                              <a:gd name="T11" fmla="*/ 2152467 h 3617913"/>
                              <a:gd name="T12" fmla="*/ 1287651 w 3543300"/>
                              <a:gd name="T13" fmla="*/ 2342088 h 3617913"/>
                              <a:gd name="T14" fmla="*/ 1491724 w 3543300"/>
                              <a:gd name="T15" fmla="*/ 2472632 h 3617913"/>
                              <a:gd name="T16" fmla="*/ 1734517 w 3543300"/>
                              <a:gd name="T17" fmla="*/ 2528533 h 3617913"/>
                              <a:gd name="T18" fmla="*/ 1985879 w 3543300"/>
                              <a:gd name="T19" fmla="*/ 2496771 h 3617913"/>
                              <a:gd name="T20" fmla="*/ 2202647 w 3543300"/>
                              <a:gd name="T21" fmla="*/ 2386238 h 3617913"/>
                              <a:gd name="T22" fmla="*/ 2368635 w 3543300"/>
                              <a:gd name="T23" fmla="*/ 2211863 h 3617913"/>
                              <a:gd name="T24" fmla="*/ 2469244 w 3543300"/>
                              <a:gd name="T25" fmla="*/ 1988891 h 3617913"/>
                              <a:gd name="T26" fmla="*/ 2487969 w 3543300"/>
                              <a:gd name="T27" fmla="*/ 1735110 h 3617913"/>
                              <a:gd name="T28" fmla="*/ 2420685 w 3543300"/>
                              <a:gd name="T29" fmla="*/ 1496257 h 3617913"/>
                              <a:gd name="T30" fmla="*/ 2280920 w 3543300"/>
                              <a:gd name="T31" fmla="*/ 1299528 h 3617913"/>
                              <a:gd name="T32" fmla="*/ 2083752 w 3543300"/>
                              <a:gd name="T33" fmla="*/ 1159510 h 3617913"/>
                              <a:gd name="T34" fmla="*/ 1845310 w 3543300"/>
                              <a:gd name="T35" fmla="*/ 1092518 h 3617913"/>
                              <a:gd name="T36" fmla="*/ 1957705 w 3543300"/>
                              <a:gd name="T37" fmla="*/ 6985 h 3617913"/>
                              <a:gd name="T38" fmla="*/ 2011998 w 3543300"/>
                              <a:gd name="T39" fmla="*/ 89217 h 3617913"/>
                              <a:gd name="T40" fmla="*/ 2341562 w 3543300"/>
                              <a:gd name="T41" fmla="*/ 485457 h 3617913"/>
                              <a:gd name="T42" fmla="*/ 2646362 w 3543300"/>
                              <a:gd name="T43" fmla="*/ 240665 h 3617913"/>
                              <a:gd name="T44" fmla="*/ 2970848 w 3543300"/>
                              <a:gd name="T45" fmla="*/ 446087 h 3617913"/>
                              <a:gd name="T46" fmla="*/ 2979738 w 3543300"/>
                              <a:gd name="T47" fmla="*/ 554990 h 3617913"/>
                              <a:gd name="T48" fmla="*/ 2996248 w 3543300"/>
                              <a:gd name="T49" fmla="*/ 1049655 h 3617913"/>
                              <a:gd name="T50" fmla="*/ 3393440 w 3543300"/>
                              <a:gd name="T51" fmla="*/ 1051243 h 3617913"/>
                              <a:gd name="T52" fmla="*/ 3542030 w 3543300"/>
                              <a:gd name="T53" fmla="*/ 1406843 h 3617913"/>
                              <a:gd name="T54" fmla="*/ 3490278 w 3543300"/>
                              <a:gd name="T55" fmla="*/ 1502728 h 3617913"/>
                              <a:gd name="T56" fmla="*/ 3210242 w 3543300"/>
                              <a:gd name="T57" fmla="*/ 1889125 h 3617913"/>
                              <a:gd name="T58" fmla="*/ 3529330 w 3543300"/>
                              <a:gd name="T59" fmla="*/ 2149158 h 3617913"/>
                              <a:gd name="T60" fmla="*/ 3442335 w 3543300"/>
                              <a:gd name="T61" fmla="*/ 2520315 h 3617913"/>
                              <a:gd name="T62" fmla="*/ 3346450 w 3543300"/>
                              <a:gd name="T63" fmla="*/ 2572068 h 3617913"/>
                              <a:gd name="T64" fmla="*/ 2905125 w 3543300"/>
                              <a:gd name="T65" fmla="*/ 2698115 h 3617913"/>
                              <a:gd name="T66" fmla="*/ 2994025 w 3543300"/>
                              <a:gd name="T67" fmla="*/ 3108643 h 3617913"/>
                              <a:gd name="T68" fmla="*/ 2709228 w 3543300"/>
                              <a:gd name="T69" fmla="*/ 3363913 h 3617913"/>
                              <a:gd name="T70" fmla="*/ 2600325 w 3543300"/>
                              <a:gd name="T71" fmla="*/ 3355023 h 3617913"/>
                              <a:gd name="T72" fmla="*/ 2193608 w 3543300"/>
                              <a:gd name="T73" fmla="*/ 3187066 h 3617913"/>
                              <a:gd name="T74" fmla="*/ 2005012 w 3543300"/>
                              <a:gd name="T75" fmla="*/ 3563621 h 3617913"/>
                              <a:gd name="T76" fmla="*/ 1620520 w 3543300"/>
                              <a:gd name="T77" fmla="*/ 3617913 h 3617913"/>
                              <a:gd name="T78" fmla="*/ 1535430 w 3543300"/>
                              <a:gd name="T79" fmla="*/ 3555366 h 3617913"/>
                              <a:gd name="T80" fmla="*/ 1324928 w 3543300"/>
                              <a:gd name="T81" fmla="*/ 3179128 h 3617913"/>
                              <a:gd name="T82" fmla="*/ 935990 w 3543300"/>
                              <a:gd name="T83" fmla="*/ 3361056 h 3617913"/>
                              <a:gd name="T84" fmla="*/ 830262 w 3543300"/>
                              <a:gd name="T85" fmla="*/ 3361056 h 3617913"/>
                              <a:gd name="T86" fmla="*/ 550545 w 3543300"/>
                              <a:gd name="T87" fmla="*/ 3100071 h 3617913"/>
                              <a:gd name="T88" fmla="*/ 638492 w 3543300"/>
                              <a:gd name="T89" fmla="*/ 2698115 h 3617913"/>
                              <a:gd name="T90" fmla="*/ 196850 w 3543300"/>
                              <a:gd name="T91" fmla="*/ 2572068 h 3617913"/>
                              <a:gd name="T92" fmla="*/ 101282 w 3543300"/>
                              <a:gd name="T93" fmla="*/ 2520315 h 3617913"/>
                              <a:gd name="T94" fmla="*/ 13970 w 3543300"/>
                              <a:gd name="T95" fmla="*/ 2149158 h 3617913"/>
                              <a:gd name="T96" fmla="*/ 334962 w 3543300"/>
                              <a:gd name="T97" fmla="*/ 1915478 h 3617913"/>
                              <a:gd name="T98" fmla="*/ 57467 w 3543300"/>
                              <a:gd name="T99" fmla="*/ 1504633 h 3617913"/>
                              <a:gd name="T100" fmla="*/ 635 w 3543300"/>
                              <a:gd name="T101" fmla="*/ 1411288 h 3617913"/>
                              <a:gd name="T102" fmla="*/ 134620 w 3543300"/>
                              <a:gd name="T103" fmla="*/ 1058863 h 3617913"/>
                              <a:gd name="T104" fmla="*/ 520382 w 3543300"/>
                              <a:gd name="T105" fmla="*/ 1095375 h 3617913"/>
                              <a:gd name="T106" fmla="*/ 742632 w 3543300"/>
                              <a:gd name="T107" fmla="*/ 801052 h 3617913"/>
                              <a:gd name="T108" fmla="*/ 558482 w 3543300"/>
                              <a:gd name="T109" fmla="*/ 467677 h 3617913"/>
                              <a:gd name="T110" fmla="*/ 862648 w 3543300"/>
                              <a:gd name="T111" fmla="*/ 242252 h 3617913"/>
                              <a:gd name="T112" fmla="*/ 955040 w 3543300"/>
                              <a:gd name="T113" fmla="*/ 276542 h 3617913"/>
                              <a:gd name="T114" fmla="*/ 1452245 w 3543300"/>
                              <a:gd name="T115" fmla="*/ 404177 h 3617913"/>
                              <a:gd name="T116" fmla="*/ 1557655 w 3543300"/>
                              <a:gd name="T117" fmla="*/ 26352 h 3617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9" name="KSO_Shape"/>
                        <wps:cNvSpPr/>
                        <wps:spPr bwMode="auto">
                          <a:xfrm>
                            <a:off x="471170" y="8631604"/>
                            <a:ext cx="204470" cy="192407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.55pt;margin-top:-73.5pt;height:827.95pt;width:598.9pt;mso-position-horizontal-relative:page;z-index:251659264;mso-width-relative:page;mso-height-relative:page;" coordorigin="57150,-34" coordsize="7606030,10572376" o:gfxdata="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">
                <o:lock v:ext="edit" aspectratio="f"/>
                <v:shape id="_x0000_s1026" o:spid="_x0000_s1026" style="position:absolute;left:57150;top:-34;height:2447948;width:7559675;v-text-anchor:middle;" fillcolor="#425268" filled="t" stroked="f" coordsize="7559675,2447948" o:gfxdata="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SbrK8AAAA&#10;2gAAAA8AAAAAAAAAAQAgAAAAIgAAAGRycy9kb3ducmV2LnhtbFBLAQIUABQAAAAIAIdO4kAzLwWe&#10;OwAAADkAAAAQAAAAAAAAAAEAIAAAAAsBAABkcnMvc2hhcGV4bWwueG1sUEsFBgAAAAAGAAYAWwEA&#10;ALUDAAAAAA==&#10;" path="m0,2447948l0,0,7559675,0,7559675,2447948xe">
                  <v:path o:connectlocs="3779837,0;0,1223974;3779837,2447948;7559675,1223974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4372840;top:363257;height:1733550;width:2952750;" filled="f" stroked="f" coordsize="21600,21600" o:gfxdata="UEsDBAoAAAAAAIdO4kAAAAAAAAAAAAAAAAAEAAAAZHJzL1BLAwQUAAAACACHTuJA3E+K1b0AAADa&#10;AAAADwAAAGRycy9kb3ducmV2LnhtbEWPQWvCQBSE74X+h+UVvJRmo0g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T4rV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Impact" w:hAnsi="Impact" w:eastAsia="方正兰亭粗黑简体" w:cstheme="minorBidi"/>
                            <w:color w:val="252E3B"/>
                            <w:kern w:val="24"/>
                            <w:sz w:val="80"/>
                            <w:szCs w:val="80"/>
                          </w:rPr>
                          <w:t xml:space="preserve">PERSONAL </w:t>
                        </w:r>
                      </w:p>
                      <w:p>
                        <w:pPr>
                          <w:pStyle w:val="3"/>
                          <w:snapToGrid w:val="0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Impact" w:hAnsi="Impact" w:eastAsia="方正兰亭粗黑简体" w:cstheme="minorBidi"/>
                            <w:color w:val="252E3B"/>
                            <w:kern w:val="24"/>
                            <w:sz w:val="132"/>
                            <w:szCs w:val="132"/>
                          </w:rPr>
                          <w:t>RESUME</w:t>
                        </w:r>
                      </w:p>
                    </w:txbxContent>
                  </v:textbox>
                </v:rect>
                <v:shape id="_x0000_s1026" o:spid="_x0000_s1026" style="position:absolute;left:2758485;top:1236;flip:y;height:240169;width:2050236;v-text-anchor:middle;" fillcolor="#FFFFFF [3212]" filled="t" stroked="f" coordsize="2050236,240169" o:gfxdata="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cdEW8AAAA&#10;2gAAAA8AAAAAAAAAAQAgAAAAIgAAAGRycy9kb3ducmV2LnhtbFBLAQIUABQAAAAIAIdO4kAzLwWe&#10;OwAAADkAAAAQAAAAAAAAAAEAIAAAAAsBAABkcnMvc2hhcGV4bWwueG1sUEsFBgAAAAAGAAYAWwEA&#10;ALUDAAAAAA==&#10;" path="m0,240169l89945,0,1960290,0,2050236,240169xe">
                  <v:path o:connectlocs="1025118,0;44972,120084;1025118,240169;2005263,120084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5" alt="C:\Users\Administrator\Pictures\QQ图片20191211101342.jpgQQ图片20191211101342" type="#_x0000_t75" style="position:absolute;left:5832475;top:452639;height:1666399;width:1188085;" filled="f" o:preferrelative="t" stroked="t" coordsize="21600,21600" o:gfxdata="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YLYOBtAAAANoAAAAPAAAA&#10;AAAAAAEAIAAAACIAAABkcnMvZG93bnJldi54bWxQSwECFAAUAAAACACHTuJAMy8FnjsAAAA5AAAA&#10;EAAAAAAAAAABACAAAAADAQAAZHJzL3NoYXBleG1sLnhtbFBLBQYAAAAABgAGAFsBAACtAwAAAAA=&#10;">
                  <v:fill on="f" focussize="0,0"/>
                  <v:stroke weight="3pt" color="#FFFFFF [3212]" miterlimit="8" joinstyle="miter"/>
                  <v:imagedata r:id="rId4" o:title=""/>
                  <o:lock v:ext="edit" aspectratio="f"/>
                </v:shape>
                <v:group id="_x0000_s1026" o:spid="_x0000_s1026" o:spt="203" style="position:absolute;left:409457;top:464831;height:1864324;width:5767705;" coordorigin="409457,464831" coordsize="5767705,1864324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42" o:spid="_x0000_s1026" o:spt="202" type="#_x0000_t202" style="position:absolute;left:409457;top:1411039;height:918116;width:5767705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学校：西安财经大学       专业：软件工程</w:t>
                          </w:r>
                        </w:p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5B9BD5" w:themeColor="accen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电话：155-9277-1652    邮箱：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i w:val="0"/>
                              <w:caps w:val="0"/>
                              <w:color w:val="FFFFFF" w:themeColor="background1"/>
                              <w:spacing w:val="0"/>
                              <w:sz w:val="28"/>
                              <w:szCs w:val="28"/>
                              <w:shd w:val="clear" w:fill="FFFFFF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wangjing_anmo@163.com</w:t>
                          </w:r>
                        </w:p>
                        <w:p>
                          <w:pPr>
                            <w:rPr>
                              <w:rFonts w:hint="default" w:ascii="微软雅黑" w:hAnsi="微软雅黑" w:eastAsia="微软雅黑" w:cs="微软雅黑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 w:line="360" w:lineRule="auto"/>
                          </w:pPr>
                        </w:p>
                      </w:txbxContent>
                    </v:textbox>
                  </v:shape>
                  <v:rect id="_x0000_s1026" o:spid="_x0000_s1026" o:spt="1" style="position:absolute;left:465337;top:464831;height:913646;width:3353435;" filled="f" stroked="f" coordsize="21600,21600" o:gfxdata="UEsDBAoAAAAAAIdO4kAAAAAAAAAAAAAAAAAEAAAAZHJzL1BLAwQUAAAACACHTuJA6Rm4S70AAADb&#10;AAAADwAAAGRycy9kb3ducmV2LnhtbEWPQYvCMBSE78L+h/AWvMiadk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Gbh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/>
                            <w:rPr>
                              <w:rFonts w:hint="eastAsia" w:eastAsia="方正兰亭粗黑简体" w:cs="Times New Roman"/>
                              <w:color w:val="FFFFFF"/>
                              <w:spacing w:val="60"/>
                              <w:sz w:val="56"/>
                              <w:szCs w:val="56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方正兰亭粗黑简体" w:cs="Times New Roman"/>
                              <w:color w:val="FFFFFF"/>
                              <w:spacing w:val="60"/>
                              <w:sz w:val="56"/>
                              <w:szCs w:val="56"/>
                              <w:lang w:val="en-US" w:eastAsia="zh-CN"/>
                            </w:rPr>
                            <w:t>王婧</w:t>
                          </w:r>
                        </w:p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sz w:val="30"/>
                              <w:szCs w:val="3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/>
                              <w:sz w:val="30"/>
                              <w:szCs w:val="30"/>
                            </w:rPr>
                            <w:t>求职意向：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/>
                              <w:sz w:val="30"/>
                              <w:szCs w:val="30"/>
                              <w:lang w:val="en-US" w:eastAsia="zh-CN"/>
                            </w:rPr>
                            <w:t>C++软件工程师</w:t>
                          </w:r>
                        </w:p>
                      </w:txbxContent>
                    </v:textbox>
                  </v:rect>
                </v:group>
                <v:shape id="_x0000_s1026" o:spid="_x0000_s1026" style="position:absolute;left:2758484;top:2238580;flip:y;height:240169;width:2050236;rotation:11796480f;v-text-anchor:middle;" fillcolor="#FFFFFF [3212]" filled="t" stroked="f" coordsize="2050236,240169" o:gfxdata="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X9T5LtwAAANoAAAAP&#10;AAAAAAAAAAEAIAAAACIAAABkcnMvZG93bnJldi54bWxQSwECFAAUAAAACACHTuJAMy8FnjsAAAA5&#10;AAAAEAAAAAAAAAABACAAAAAGAQAAZHJzL3NoYXBleG1sLnhtbFBLBQYAAAAABgAGAFsBAACwAwAA&#10;AAA=&#10;" path="m0,240169l89945,0,1960290,0,2050236,240169xe">
                  <v:path o:connectlocs="1025118,0;44972,120084;1025118,240169;2005263,120084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676758;top:3112955;height:320042;width:6787515;" filled="f" stroked="f" coordsize="21600,21600" o:gfxdata="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TiV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hint="eastAsia" w:ascii="微软雅黑 Light" w:hAnsi="微软雅黑 Light" w:eastAsia="微软雅黑 Light" w:cs="微软雅黑 Ligh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553720;top:6573623;height:2133118;width:7109460;" filled="f" stroked="f" coordsize="21600,21600" o:gfxdata="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P6Q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40" w:lineRule="exact"/>
                          <w:jc w:val="left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lang w:val="en-US" w:eastAsia="zh-CN"/>
                          </w:rPr>
                          <w:t>项目名称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：制作动态图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40" w:lineRule="exact"/>
                          <w:jc w:val="left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lang w:val="en-US" w:eastAsia="zh-CN"/>
                          </w:rPr>
                          <w:t>开发环境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 xml:space="preserve">：Win32、Duilib库、FFmpeg 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40" w:lineRule="exact"/>
                          <w:ind w:left="1201" w:hanging="1201" w:hangingChars="500"/>
                          <w:jc w:val="left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lang w:val="en-US" w:eastAsia="zh-CN"/>
                          </w:rPr>
                          <w:t>项目简介：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本项目主要是动态图制作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用户可以选择视频和图片的方式来生成GIF图，项目采用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40" w:lineRule="exact"/>
                          <w:ind w:left="1197" w:leftChars="570" w:firstLine="0" w:firstLineChars="0"/>
                          <w:jc w:val="left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Duilib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开源库完成界面实现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生成动态图的操作主要是借助ffmpeg工具实现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具体如下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: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14300" cy="104775"/>
                              <wp:effectExtent l="0" t="0" r="0" b="9525"/>
                              <wp:docPr id="72" name="图片 72" descr="QQ截图202003061426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2" name="图片 72" descr="QQ截图2020030614264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图片生成：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选取照片、生成GIF图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14300" cy="104775"/>
                              <wp:effectExtent l="0" t="0" r="0" b="9525"/>
                              <wp:docPr id="73" name="图片 73" descr="QQ截图202003061426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图片 73" descr="QQ截图2020030614264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视频生成：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截取视频、提取字幕、编辑字幕、录入字幕、生成GIF</w:t>
                        </w:r>
                      </w:p>
                    </w:txbxContent>
                  </v:textbox>
                </v:rect>
                <v:rect id="Rectangle 3" o:spid="_x0000_s1026" o:spt="1" style="position:absolute;left:543560;top:2963730;height:3062726;width:6920865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14300" cy="104775"/>
                              <wp:effectExtent l="0" t="0" r="0" b="9525"/>
                              <wp:docPr id="64" name="图片 64" descr="QQ截图202003061426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4" name="图片 64" descr="QQ截图2020030614264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熟悉C/C++语言的基本语法，了解面相对象编程思想，能在windows和linux下进行开发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14300" cy="104775"/>
                              <wp:effectExtent l="0" t="0" r="0" b="9525"/>
                              <wp:docPr id="65" name="图片 65" descr="QQ截图202003061426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5" name="图片 65" descr="QQ截图2020030614264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熟悉继承和多态，掌握不同继承方式下对象模型，研究过多态的实现原理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14300" cy="104775"/>
                              <wp:effectExtent l="0" t="0" r="0" b="9525"/>
                              <wp:docPr id="66" name="图片 66" descr="QQ截图202003061426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6" name="图片 66" descr="QQ截图2020030614264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了解C/C++中动态内存管理机制，掌握各智能指针之间的区别以及实现原理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14300" cy="104775"/>
                              <wp:effectExtent l="0" t="0" r="0" b="9525"/>
                              <wp:docPr id="67" name="图片 67" descr="QQ截图202003061426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7" name="图片 67" descr="QQ截图2020030614264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熟悉STL六大组件，能够应用vector、list、map和set等常见容器，了解其实现原理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14300" cy="104775"/>
                              <wp:effectExtent l="0" t="0" r="0" b="9525"/>
                              <wp:docPr id="68" name="图片 68" descr="QQ截图202003061426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8" name="图片 68" descr="QQ截图2020030614264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熟悉顺序表、链表、栈和队列、二叉树、堆等基本数据结构，熟悉常见的排序算法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 xml:space="preserve"> 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14300" cy="104775"/>
                              <wp:effectExtent l="0" t="0" r="0" b="9525"/>
                              <wp:docPr id="69" name="图片 69" descr="QQ截图202003061426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9" name="图片 69" descr="QQ截图2020030614264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熟悉二叉搜索树、AVL树、红黑树等搜索树结构，熟悉哈希以及哈希冲突的解决方式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 xml:space="preserve">  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14300" cy="104775"/>
                              <wp:effectExtent l="0" t="0" r="0" b="9525"/>
                              <wp:docPr id="59" name="图片 59" descr="QQ截图202003061426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9" name="图片 59" descr="QQ截图2020030614264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熟悉Linux下常见指令，熟练使用vim、gcc、gdb等工具，在linux下进行过开发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14300" cy="104775"/>
                              <wp:effectExtent l="0" t="0" r="0" b="9525"/>
                              <wp:docPr id="63" name="图片 63" descr="QQ截图202003061426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3" name="图片 63" descr="QQ截图2020030614264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熟悉进程间通信的方式及底层原理，熟悉进程的状态切换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20" w:lineRule="exact"/>
                          <w:ind w:leftChars="0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14300" cy="104775"/>
                              <wp:effectExtent l="0" t="0" r="0" b="9525"/>
                              <wp:docPr id="62" name="图片 62" descr="QQ截图202003061426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2" name="图片 62" descr="QQ截图2020030614264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熟悉线程的独有和共享及同步与互斥，熟悉多线程的安全问题，了解进程与线程的区别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20" w:lineRule="exact"/>
                          <w:ind w:leftChars="0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14300" cy="104775"/>
                              <wp:effectExtent l="0" t="0" r="0" b="9525"/>
                              <wp:docPr id="70" name="图片 70" descr="QQ截图202003061426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0" name="图片 70" descr="QQ截图2020030614264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了解OSI七层模型及TCP/IP五层模型中的各层功能、典型协议及典型设备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20" w:lineRule="exact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14300" cy="104775"/>
                              <wp:effectExtent l="0" t="0" r="0" b="9525"/>
                              <wp:docPr id="71" name="图片 71" descr="QQ截图202003061426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1" name="图片 71" descr="QQ截图2020030614264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基本了解SQL语言，MYSQL的设计和构建过程及相关维护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00" w:lineRule="exact"/>
                          <w:jc w:val="left"/>
                          <w:textAlignment w:val="baseline"/>
                          <w:rPr>
                            <w:rFonts w:hint="eastAsia" w:ascii="微软雅黑 Light" w:hAnsi="微软雅黑 Light" w:eastAsia="微软雅黑 Light" w:cs="微软雅黑 Ligh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591185;top:8803788;height:1768554;width:6585585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380" w:lineRule="exact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14300" cy="104775"/>
                              <wp:effectExtent l="0" t="0" r="0" b="9525"/>
                              <wp:docPr id="74" name="图片 74" descr="QQ截图202003061426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4" name="图片 74" descr="QQ截图2020030614264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性格开朗、注重事实、讲究时效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380" w:lineRule="exact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14300" cy="104775"/>
                              <wp:effectExtent l="0" t="0" r="0" b="9525"/>
                              <wp:docPr id="75" name="图片 75" descr="QQ截图202003061426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5" name="图片 75" descr="QQ截图2020030614264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认真负责、独立分析、工作细致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380" w:lineRule="exact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14300" cy="104775"/>
                              <wp:effectExtent l="0" t="0" r="0" b="9525"/>
                              <wp:docPr id="76" name="图片 76" descr="QQ截图202003061426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6" name="图片 76" descr="QQ截图2020030614264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踏实肯干、谦虚好学、乐于助人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 xml:space="preserve">  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380" w:lineRule="exact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40" w:lineRule="exact"/>
                          <w:textAlignment w:val="baseline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博客：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instrText xml:space="preserve"> HYPERLINK "https://me.csdn.net/An_Mo"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rStyle w:val="9"/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https://me.csdn.net/An_Mo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 xml:space="preserve">                                   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440" w:lineRule="exact"/>
                          <w:textAlignment w:val="baseline"/>
                          <w:rPr>
                            <w:rFonts w:hint="eastAsia" w:ascii="仿宋" w:hAnsi="仿宋" w:eastAsia="微软雅黑" w:cs="仿宋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  <w:t>GitHub：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instrText xml:space="preserve"> HYPERLINK "https://github.com/WJ-0928"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rStyle w:val="9"/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https://github.com/WJ-0928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fldChar w:fldCharType="end"/>
                        </w:r>
                      </w:p>
                      <w:p>
                        <w:pPr>
                          <w:pStyle w:val="3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  <w:rPr>
                            <w:rFonts w:hint="eastAsia" w:ascii="仿宋" w:hAnsi="仿宋" w:eastAsia="仿宋" w:cs="仿宋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line id="_x0000_s1026" o:spid="_x0000_s1026" o:spt="20" style="position:absolute;left:586105;top:6575538;flip:y;height:5108;width:6640195;" filled="f" stroked="t" coordsize="21600,21600" o:gfxdata="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XgTcztAAAANsAAAAPAAAA&#10;AAAAAAEAIAAAACIAAABkcnMvZG93bnJldi54bWxQSwECFAAUAAAACACHTuJAMy8FnjsAAAA5AAAA&#10;EAAAAAAAAAABACAAAAADAQAAZHJzL3NoYXBleG1sLnhtbFBLBQYAAAAABgAGAFsBAACtAwAAAAA=&#10;">
                  <v:fill on="f" focussize="0,0"/>
                  <v:stroke weight="1.7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576580;top:3021325;height:7294315;width:0;" filled="f" stroked="t" coordsize="21600,21600" o:gfxdata="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f6KlrsAAADb&#10;AAAADwAAAAAAAAABACAAAAAiAAAAZHJzL2Rvd25yZXYueG1sUEsBAhQAFAAAAAgAh07iQDMvBZ47&#10;AAAAOQAAABAAAAAAAAAAAQAgAAAACgEAAGRycy9zaGFwZXhtbC54bWxQSwUGAAAAAAYABgBbAQAA&#10;tAMAAAAA&#10;">
                  <v:fill on="f" focussize="0,0"/>
                  <v:stroke weight="1.75pt" color="#BFBFBF [2412]" miterlimit="8" joinstyle="miter"/>
                  <v:imagedata o:title=""/>
                  <o:lock v:ext="edit" aspectratio="f"/>
                </v:line>
                <v:group id="_x0000_s1026" o:spid="_x0000_s1026" o:spt="203" style="position:absolute;left:438150;top:6334198;height:327533;width:1478280;" coordorigin="438148,6461211" coordsize="1352348,29963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style="position:absolute;left:1028348;top:6461211;height:238303;width:762148;v-text-anchor:middle;" fillcolor="#425268" filled="t" stroked="f" coordsize="762148,238303" o:gfxdata="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v97ivQAA&#10;ANsAAAAPAAAAAAAAAAEAIAAAACIAAABkcnMvZG93bnJldi54bWxQSwECFAAUAAAACACHTuJAMy8F&#10;njsAAAA5AAAAEAAAAAAAAAABACAAAAAMAQAAZHJzL3NoYXBleG1sLnhtbFBLBQYAAAAABgAGAFsB&#10;AAC2AwAAAAA=&#10;" path="m0,238303l142076,0,620071,0,762148,238303xe">
                    <v:path o:connectlocs="381074,0;71038,119151;381074,238303;691109,119151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style="position:absolute;left:992913;top:6461211;height:238303;width:762148;v-text-anchor:middle;" fillcolor="#F2F2F2 [3052]" filled="t" stroked="f" coordsize="762148,238303" o:gfxdata="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XswW8AAAA&#10;2wAAAA8AAAAAAAAAAQAgAAAAIgAAAGRycy9kb3ducmV2LnhtbFBLAQIUABQAAAAIAIdO4kAzLwWe&#10;OwAAADkAAAAQAAAAAAAAAAEAIAAAAAsBAABkcnMvc2hhcGV4bWwueG1sUEsFBgAAAAAGAAYAWwEA&#10;ALUDAAAAAA==&#10;" path="m0,238303l142076,0,620071,0,762148,238303xe">
                    <v:path o:connectlocs="381074,0;71038,119151;381074,238303;691109,119151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_x0000_s1026" o:spid="_x0000_s1026" o:spt="1" style="position:absolute;left:438148;top:6461211;height:238303;width:879491;v-text-anchor:middle;" fillcolor="#425268" filled="t" stroked="f" coordsize="21600,21600" o:gfxdata="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ry2q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style="position:absolute;left:949926;top:6461211;height:238303;width:762148;v-text-anchor:middle;" fillcolor="#425268" filled="t" stroked="f" coordsize="762148,238303" o:gfxdata="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vnF8ugAAANsA&#10;AAAPAAAAAAAAAAEAIAAAACIAAABkcnMvZG93bnJldi54bWxQSwECFAAUAAAACACHTuJAMy8FnjsA&#10;AAA5AAAAEAAAAAAAAAABACAAAAAJAQAAZHJzL3NoYXBleG1sLnhtbFBLBQYAAAAABgAGAFsBAACz&#10;AwAAAAA=&#10;" path="m0,238303l142076,0,620071,0,762148,238303xe">
                    <v:path o:connectlocs="381074,0;71038,119151;381074,238303;691109,119151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6" type="#_x0000_t6" style="position:absolute;left:446862;top:6690169;flip:x y;height:70673;width:119667;v-text-anchor:middle;" fillcolor="#222A35 [1615]" filled="t" stroked="f" coordsize="21600,21600" o:gfxdata="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pHYC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438152;top:2776211;height:336671;width:1516138;" coordorigin="438151,2776211" coordsize="1386980,30799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style="position:absolute;left:1063131;top:2776211;height:238448;width:762000;v-text-anchor:middle;" fillcolor="#425268" filled="t" stroked="f" coordsize="762000,238448" o:gfxdata="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U0vmvQAA&#10;ANsAAAAPAAAAAAAAAAEAIAAAACIAAABkcnMvZG93bnJldi54bWxQSwECFAAUAAAACACHTuJAMy8F&#10;njsAAAA5AAAAEAAAAAAAAAABACAAAAAMAQAAZHJzL3NoYXBleG1sLnhtbFBLBQYAAAAABgAGAFsB&#10;AAC2AwAAAAA=&#10;" path="m0,238448l142162,0,619837,0,762000,238448xe">
                    <v:path o:connectlocs="381000,0;71081,119224;381000,238448;690918,119224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style="position:absolute;left:992695;top:2776211;height:238448;width:762000;v-text-anchor:middle;" fillcolor="#F2F2F2 [3052]" filled="t" stroked="f" coordsize="762000,238448" o:gfxdata="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OPvC/&#10;AAAA2wAAAA8AAAAAAAAAAQAgAAAAIgAAAGRycy9kb3ducmV2LnhtbFBLAQIUABQAAAAIAIdO4kAz&#10;LwWeOwAAADkAAAAQAAAAAAAAAAEAIAAAAA4BAABkcnMvc2hhcGV4bWwueG1sUEsFBgAAAAAGAAYA&#10;WwEAALgDAAAAAA==&#10;" path="m0,238448l142162,0,619837,0,762000,238448xe">
                    <v:path o:connectlocs="381000,0;71081,119224;381000,238448;690918,119224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_x0000_s1026" o:spid="_x0000_s1026" o:spt="1" style="position:absolute;left:438151;top:2776211;height:238448;width:879633;v-text-anchor:middle;" fillcolor="#425268" filled="t" stroked="f" coordsize="21600,21600" o:gfxdata="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tuB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style="position:absolute;left:932504;top:2776211;height:238448;width:762000;v-text-anchor:middle;" fillcolor="#425268" filled="t" stroked="f" coordsize="762000,238448" o:gfxdata="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UuR4twAAANsAAAAP&#10;AAAAAAAAAAEAIAAAACIAAABkcnMvZG93bnJldi54bWxQSwECFAAUAAAACACHTuJAMy8FnjsAAAA5&#10;AAAAEAAAAAAAAAABACAAAAAGAQAAZHJzL3NoYXBleG1sLnhtbFBLBQYAAAAABgAGAFsBAACwAwAA&#10;AAA=&#10;" path="m0,238448l142162,0,619837,0,762000,238448xe">
                    <v:path o:connectlocs="381000,0;71081,119224;381000,238448;690918,119224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6" type="#_x0000_t6" style="position:absolute;left:438151;top:3013553;flip:x y;height:70648;width:119816;v-text-anchor:middle;" fillcolor="#222A35 [1615]" filled="t" stroked="f" coordsize="21600,21600" o:gfxdata="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9u/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447675;top:8578264;height:337187;width:1392556;" coordorigin="446863,8634250" coordsize="1273926,308462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style="position:absolute;left:958641;top:8634250;height:238173;width:762148;v-text-anchor:middle;" fillcolor="#425268" filled="t" stroked="f" coordsize="762148,238173" o:gfxdata="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ZEPf7UAAADbAAAADwAA&#10;AAAAAAABACAAAAAiAAAAZHJzL2Rvd25yZXYueG1sUEsBAhQAFAAAAAgAh07iQDMvBZ47AAAAOQAA&#10;ABAAAAAAAAAAAQAgAAAABAEAAGRycy9zaGFwZXhtbC54bWxQSwUGAAAAAAYABgBbAQAArgMAAAAA&#10;" path="m0,238173l141998,0,620149,0,762148,238173xe">
                    <v:path o:connectlocs="381074,0;70999,119086;381074,238173;691148,119086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style="position:absolute;left:914492;top:8634250;height:238173;width:762148;v-text-anchor:middle;" fillcolor="#F2F2F2 [3052]" filled="t" stroked="f" coordsize="762148,238173" o:gfxdata="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qiu+8AAAA&#10;2wAAAA8AAAAAAAAAAQAgAAAAIgAAAGRycy9kb3ducmV2LnhtbFBLAQIUABQAAAAIAIdO4kAzLwWe&#10;OwAAADkAAAAQAAAAAAAAAAEAIAAAAAsBAABkcnMvc2hhcGV4bWwueG1sUEsFBgAAAAAGAAYAWwEA&#10;ALUDAAAAAA==&#10;" path="m0,238173l141998,0,620149,0,762148,238173xe">
                    <v:path o:connectlocs="381074,0;70999,119086;381074,238173;691148,119086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_x0000_s1026" o:spid="_x0000_s1026" o:spt="1" style="position:absolute;left:446863;top:8634250;height:238173;width:879491;v-text-anchor:middle;" fillcolor="#425268" filled="t" stroked="f" coordsize="21600,21600" o:gfxdata="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aG4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style="position:absolute;left:854078;top:8634250;height:238173;width:762148;v-text-anchor:middle;" fillcolor="#425268" filled="t" stroked="f" coordsize="762148,238173" o:gfxdata="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ORCLsAAADb&#10;AAAADwAAAAAAAAABACAAAAAiAAAAZHJzL2Rvd25yZXYueG1sUEsBAhQAFAAAAAgAh07iQDMvBZ47&#10;AAAAOQAAABAAAAAAAAAAAQAgAAAACgEAAGRycy9zaGFwZXhtbC54bWxQSwUGAAAAAAYABgBbAQAA&#10;tAMAAAAA&#10;" path="m0,238173l141998,0,620149,0,762148,238173xe">
                    <v:path o:connectlocs="381074,0;70999,119086;381074,238173;691148,119086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6" type="#_x0000_t6" style="position:absolute;left:446863;top:8871841;flip:x y;height:70871;width:119666;v-text-anchor:middle;" fillcolor="#222A35 [1615]" filled="t" stroked="f" coordsize="21600,21600" o:gfxdata="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rsF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_x0000_s1026" o:spid="_x0000_s1026" o:spt="1" style="position:absolute;left:662940;top:8561753;height:288928;width:942975;v-text-anchor:middle;" filled="f" stroked="f" coordsize="21600,21600" o:gfxdata="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hW2N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0" w:beforeAutospacing="0" w:after="0" w:afterAutospacing="0" w:line="312" w:lineRule="exact"/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kern w:val="24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rect>
                <v:rect id="_x0000_s1026" o:spid="_x0000_s1026" o:spt="1" style="position:absolute;left:672465;top:2769863;height:288928;width:1028700;v-text-anchor:middle;" filled="f" stroked="f" coordsize="21600,21600" o:gfxdata="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8LkK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0" w:beforeAutospacing="0" w:after="0" w:afterAutospacing="0" w:line="312" w:lineRule="exact"/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lang w:val="en-US" w:eastAsia="zh-CN"/>
                          </w:rPr>
                          <w:t>专业技能</w:t>
                        </w:r>
                      </w:p>
                    </w:txbxContent>
                  </v:textbox>
                </v:rect>
                <v:shape id="Freeform 142" o:spid="_x0000_s1026" o:spt="100" style="position:absolute;left:461645;top:2820053;height:153671;width:220980;" fillcolor="#FFFFFF [3212]" filled="t" stroked="f" coordsize="263,184" o:gfxdata="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BPET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  <v:shape id="KSO_Shape" o:spid="_x0000_s1026" o:spt="100" style="position:absolute;left:480060;top:6380805;flip:y;height:168555;width:174625;v-text-anchor:middle;" fillcolor="#FFFFFF [3212]" filled="t" stroked="f" coordsize="3543300,3617913" o:gfxdata="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iqdi5AAAA2wAA&#10;AA8AAAAAAAAAAQAgAAAAIgAAAGRycy9kb3ducmV2LnhtbFBLAQIUABQAAAAIAIdO4kAzLwWeOwAA&#10;ADkAAAAQAAAAAAAAAAEAIAAAAAgBAABkcnMvc2hhcGV4bWwueG1sUEsFBgAAAAAGAAYAWwEAALID&#10;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75123,52763;64733,58384;56940,66874;52541,77492;52229,89390;56108,100281;63459,109115;73516,115197;85482,117801;97870,116322;108553,111172;116733,103048;121692,92660;122614,80837;119298,69709;112410,60543;102693,54020;90942,50899;96481,325;99157,4156;115399,22616;130421,11212;146412,20782;146850,25856;147664,48902;167239,48976;174562,65543;172011,70010;158210,88012;173936,100127;169649,117418;164923,119830;143173,125702;147554,144828;133519,156721;128152,156307;108107,148482;98813,166025;79864,168555;75670,165640;65296,148112;46128,156588;40917,156588;27132,144429;31466,125702;9701,119830;4991,117418;688,100127;16507,89240;2832,70099;31,65750;6634,49331;25646,51032;36599,37320;27523,21788;42514,11286;47067,12883;71571,18830;76766,1227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71170;top:8631604;height:192407;width:204470;v-text-anchor:middle;" fillcolor="#FFFFFF [3212]" filled="t" stroked="f" coordsize="2274888,2136775" o:gfxdata="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dUjL4A&#10;AADbAAAADwAAAAAAAAABACAAAAAiAAAAZHJzL2Rvd25yZXYueG1sUEsBAhQAFAAAAAgAh07iQDMv&#10;BZ47AAAAOQAAABAAAAAAAAAAAQAgAAAADQEAAGRycy9zaGFwZXhtbC54bWxQSwUGAAAAAAYABgBb&#10;AQAAtwM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<v:path o:connectlocs="87262,106737;95923,116244;95181,118352;92622,139307;76424,161244;79056,137008;75850,118136;75324,115981;84176,106569;115973,94040;136931,101445;156909,108540;162023,112183;165464,117456;169407,130110;171128,144898;170387,149955;166850,152568;153587,156834;127730,160285;60392,91763;40038,159998;15504,156331;3846,152256;621,149692;214,142741;2126,128529;6115,116809;9675,111703;15504,107989;37362,100511;56952,93321;90516,431;97382,2563;103554,6323;108842,11449;113052,17773;116019,25055;117526,33103;117359,42733;114966,53631;110684,64219;104751,73537;93411,98257;86497,103551;84224,103311;76185,96724;65755,72603;59965,63093;55874,52434;53745,41535;53769,32193;55467,24193;58577,17006;62908,10803;68314,5796;74559,2251;81521,287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项 目 经 验</w:t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7457440</wp:posOffset>
                </wp:positionV>
                <wp:extent cx="6640195" cy="508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0195" cy="508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7.8pt;margin-top:587.2pt;height:0.4pt;width:522.85pt;z-index:251665408;mso-width-relative:page;mso-height-relative:page;" filled="f" stroked="t" coordsize="21600,21600" o:gfxdata="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Piuy3YAAAA&#10;DQEAAA8AAAAAAAAAAQAgAAAAIgAAAGRycy9kb3ducmV2LnhtbFBLAQIUABQAAAAIAIdO4kDTWOr3&#10;5AEAAJUDAAAOAAAAAAAAAAEAIAAAACcBAABkcnMvZTJvRG9jLnhtbFBLBQYAAAAABgAGAFkBAAB9&#10;BQAAAAA=&#10;">
                <v:fill on="f" focussize="0,0"/>
                <v:stroke weight="1.7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1685290</wp:posOffset>
                </wp:positionV>
                <wp:extent cx="6640195" cy="508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0195" cy="508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9.3pt;margin-top:132.7pt;height:0.4pt;width:522.85pt;z-index:251664384;mso-width-relative:page;mso-height-relative:page;" filled="f" stroked="t" coordsize="21600,21600" o:gfxdata="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4Mid2NcAAAAL&#10;AQAADwAAAAAAAAABACAAAAAiAAAAZHJzL2Rvd25yZXYueG1sUEsBAhQAFAAAAAgAh07iQCufjJ3k&#10;AQAAlQMAAA4AAAAAAAAAAQAgAAAAJgEAAGRycy9lMm9Eb2MueG1sUEsFBgAAAAAGAAYAWQEAAHwF&#10;AAAAAA==&#10;">
                <v:fill on="f" focussize="0,0"/>
                <v:stroke weight="1.7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4871720</wp:posOffset>
                </wp:positionH>
                <wp:positionV relativeFrom="paragraph">
                  <wp:posOffset>8875395</wp:posOffset>
                </wp:positionV>
                <wp:extent cx="770255" cy="304800"/>
                <wp:effectExtent l="0" t="0" r="10795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09335" y="10281285"/>
                          <a:ext cx="77025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6pt;margin-top:698.85pt;height:24pt;width:60.65pt;z-index:251663360;mso-width-relative:page;mso-height-relative:page;" fillcolor="#FFFFFF [3201]" filled="t" stroked="f" coordsize="21600,21600" o:gfxdata="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nQQUI2AAAAA0BAAAPAAAAAAAAAAEAIAAAACIA&#10;AABkcnMvZG93bnJldi54bWxQSwECFAAUAAAACACHTuJAVfKaoEICAABPBAAADgAAAAAAAAABACAA&#10;AAAn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8894445</wp:posOffset>
                </wp:positionV>
                <wp:extent cx="561975" cy="314325"/>
                <wp:effectExtent l="0" t="0" r="9525" b="952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13960" y="1030986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博客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3pt;margin-top:700.35pt;height:24.75pt;width:44.25pt;z-index:251662336;mso-width-relative:page;mso-height-relative:page;" fillcolor="#FFFFFF [3201]" filled="t" stroked="f" coordsize="21600,21600" o:gfxdata="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7KBJLXAAAADQEAAA8AAAAAAAAAAQAgAAAAIgAAAGRy&#10;cy9kb3ducmV2LnhtbFBLAQIUABQAAAAIAIdO4kBR+LUUPwIAAE8EAAAOAAAAAAAAAAEAIAAAACY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博客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7980045</wp:posOffset>
                </wp:positionV>
                <wp:extent cx="2047875" cy="1133475"/>
                <wp:effectExtent l="0" t="0" r="9525" b="952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23460" y="9576435"/>
                          <a:ext cx="20478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824865" cy="843915"/>
                                  <wp:effectExtent l="0" t="0" r="13335" b="13335"/>
                                  <wp:docPr id="53" name="图片 53" descr="博客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53" descr="博客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4865" cy="843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827405" cy="846455"/>
                                  <wp:effectExtent l="0" t="0" r="10795" b="10795"/>
                                  <wp:docPr id="58" name="图片 58" descr="githu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图片 58" descr="githup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7405" cy="846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769620" cy="769620"/>
                                  <wp:effectExtent l="0" t="0" r="11430" b="11430"/>
                                  <wp:docPr id="57" name="图片 57" descr="githu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图片 57" descr="githup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9620" cy="769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824865" cy="824865"/>
                                  <wp:effectExtent l="0" t="0" r="13335" b="13335"/>
                                  <wp:docPr id="56" name="图片 56" descr="githu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图片 56" descr="githup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4865" cy="824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824865" cy="824865"/>
                                  <wp:effectExtent l="0" t="0" r="13335" b="13335"/>
                                  <wp:docPr id="55" name="图片 55" descr="githu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图片 55" descr="githup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4865" cy="824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8pt;margin-top:628.35pt;height:89.25pt;width:161.25pt;z-index:251661312;mso-width-relative:page;mso-height-relative:page;" fillcolor="#FFFFFF [3201]" filled="t" stroked="f" coordsize="21600,21600" o:gfxdata="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LpvqtgAAAANAQAADwAAAAAAAAABACAAAAAi&#10;AAAAZHJzL2Rvd25yZXYueG1sUEsBAhQAFAAAAAgAh07iQNB0VC9DAgAAUAQAAA4AAAAAAAAAAQAg&#10;AAAAJw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824865" cy="843915"/>
                            <wp:effectExtent l="0" t="0" r="13335" b="13335"/>
                            <wp:docPr id="53" name="图片 53" descr="博客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图片 53" descr="博客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4865" cy="843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drawing>
                          <wp:inline distT="0" distB="0" distL="114300" distR="114300">
                            <wp:extent cx="827405" cy="846455"/>
                            <wp:effectExtent l="0" t="0" r="10795" b="10795"/>
                            <wp:docPr id="58" name="图片 58" descr="githu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图片 58" descr="githup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7405" cy="846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769620" cy="769620"/>
                            <wp:effectExtent l="0" t="0" r="11430" b="11430"/>
                            <wp:docPr id="57" name="图片 57" descr="githu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57" descr="githup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9620" cy="769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824865" cy="824865"/>
                            <wp:effectExtent l="0" t="0" r="13335" b="13335"/>
                            <wp:docPr id="56" name="图片 56" descr="githu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图片 56" descr="githup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4865" cy="824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824865" cy="824865"/>
                            <wp:effectExtent l="0" t="0" r="13335" b="13335"/>
                            <wp:docPr id="55" name="图片 55" descr="githu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图片 55" descr="githup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4865" cy="824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-567690</wp:posOffset>
                </wp:positionH>
                <wp:positionV relativeFrom="paragraph">
                  <wp:posOffset>4868545</wp:posOffset>
                </wp:positionV>
                <wp:extent cx="1247140" cy="488315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48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项 目 经 验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7pt;margin-top:383.35pt;height:38.45pt;width:98.2pt;z-index:251660288;v-text-anchor:middle;mso-width-relative:page;mso-height-relative:page;" filled="f" stroked="f" coordsize="21600,21600" o:gfxdata="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03dSXZAAAACwEAAA8AAAAAAAAAAQAgAAAAIgAAAGRycy9kb3du&#10;cmV2LnhtbFBLAQIUABQAAAAIAIdO4kAqyJ1jxQEAAFwDAAAOAAAAAAAAAAEAIAAAACgBAABkcnMv&#10;ZTJvRG9jLnhtbFBLBQYAAAAABgAGAFkBAABf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项 目 经 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170815" cy="190500"/>
            <wp:effectExtent l="0" t="0" r="635" b="0"/>
            <wp:docPr id="24" name="图片 24" descr="QQ截图20200306141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QQ截图202003061417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E71A10"/>
    <w:rsid w:val="004A64D0"/>
    <w:rsid w:val="00813FFF"/>
    <w:rsid w:val="00964253"/>
    <w:rsid w:val="00D217D6"/>
    <w:rsid w:val="12F949C1"/>
    <w:rsid w:val="15424D47"/>
    <w:rsid w:val="1D897A2B"/>
    <w:rsid w:val="22E71A10"/>
    <w:rsid w:val="24FE2325"/>
    <w:rsid w:val="32377A0E"/>
    <w:rsid w:val="338F4372"/>
    <w:rsid w:val="3B060D8E"/>
    <w:rsid w:val="414C68D9"/>
    <w:rsid w:val="46AD28C8"/>
    <w:rsid w:val="4B7079F5"/>
    <w:rsid w:val="4E605FB6"/>
    <w:rsid w:val="501C354C"/>
    <w:rsid w:val="511465BD"/>
    <w:rsid w:val="655D1648"/>
    <w:rsid w:val="71C938A9"/>
    <w:rsid w:val="74D5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"/>
      <w:ind w:left="40"/>
    </w:pPr>
    <w:rPr>
      <w:rFonts w:ascii="微软雅黑 Light" w:hAnsi="微软雅黑 Light" w:eastAsia="微软雅黑 Light" w:cs="微软雅黑 Light"/>
      <w:sz w:val="18"/>
      <w:szCs w:val="18"/>
    </w:r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FollowedHyperlink"/>
    <w:basedOn w:val="5"/>
    <w:semiHidden/>
    <w:unhideWhenUsed/>
    <w:qFormat/>
    <w:uiPriority w:val="99"/>
    <w:rPr>
      <w:color w:val="AF4A92"/>
      <w:u w:val="none"/>
    </w:rPr>
  </w:style>
  <w:style w:type="character" w:styleId="8">
    <w:name w:val="Emphasis"/>
    <w:basedOn w:val="5"/>
    <w:qFormat/>
    <w:uiPriority w:val="20"/>
  </w:style>
  <w:style w:type="character" w:styleId="9">
    <w:name w:val="Hyperlink"/>
    <w:basedOn w:val="5"/>
    <w:semiHidden/>
    <w:unhideWhenUsed/>
    <w:qFormat/>
    <w:uiPriority w:val="99"/>
    <w:rPr>
      <w:color w:val="205AA7"/>
      <w:u w:val="none"/>
    </w:rPr>
  </w:style>
  <w:style w:type="character" w:customStyle="1" w:styleId="10">
    <w:name w:val="dow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63613061-3564-3065-2d62-3639612d6235\&#24180;&#26411;&#36339;&#27133;&#21830;&#21153;&#31616;&#21382;&#27169;&#26495;5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年末跳槽商务简历模板5.docx</Template>
  <Pages>1</Pages>
  <Words>4</Words>
  <Characters>4</Characters>
  <Lines>1</Lines>
  <Paragraphs>1</Paragraphs>
  <TotalTime>0</TotalTime>
  <ScaleCrop>false</ScaleCrop>
  <LinksUpToDate>false</LinksUpToDate>
  <CharactersWithSpaces>7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2020-02-12T08:23:00Z</dcterms:created>
  <dc:creator>Administrator</dc:creator>
  <cp:lastModifiedBy>Administrator</cp:lastModifiedBy>
  <dcterms:modified xsi:type="dcterms:W3CDTF">2020-03-06T14:54:03Z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